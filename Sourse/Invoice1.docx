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4F720A03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DEC43B9874674F05B4BAF79DE3AB5D1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2A428A34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55BCAE87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42804F61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4E042881" wp14:editId="56D7115B">
                  <wp:extent cx="1214120" cy="520065"/>
                  <wp:effectExtent l="0" t="0" r="0" b="0"/>
                  <wp:docPr id="1" name="Graphic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06DF48D4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64F703C2" w14:textId="77777777" w:rsidR="00A340F2" w:rsidRPr="00064E3E" w:rsidRDefault="00732734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91F4C7730B11457F8DFBFDCA91822259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73580E2D" w14:textId="64B7E8B2" w:rsidR="00DC4DD4" w:rsidRPr="00064E3E" w:rsidRDefault="00DC4DD4" w:rsidP="00DC4DD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10/15/2020</w:t>
            </w:r>
          </w:p>
        </w:tc>
        <w:tc>
          <w:tcPr>
            <w:tcW w:w="3539" w:type="dxa"/>
            <w:hideMark/>
          </w:tcPr>
          <w:p w14:paraId="1424D959" w14:textId="77777777" w:rsidR="00A340F2" w:rsidRPr="00064E3E" w:rsidRDefault="00732734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EDB68F86AC6148498DB36800308F25F8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64B2EEB1" w14:textId="4BD51E84" w:rsidR="00A340F2" w:rsidRPr="00064E3E" w:rsidRDefault="00DC4DD4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KG0000</w:t>
            </w:r>
            <w:r w:rsidR="00665B00"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3539" w:type="dxa"/>
            <w:hideMark/>
          </w:tcPr>
          <w:p w14:paraId="3F7BE174" w14:textId="1C21B791" w:rsidR="00A340F2" w:rsidRPr="00064E3E" w:rsidRDefault="000068A3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Food Chain – PJ City</w:t>
            </w:r>
          </w:p>
          <w:p w14:paraId="0E85013A" w14:textId="2922CB2B" w:rsidR="00A340F2" w:rsidRPr="00064E3E" w:rsidRDefault="00DC4DD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KGT, Section 51/A</w:t>
            </w:r>
          </w:p>
          <w:p w14:paraId="1F8CB8A2" w14:textId="71FDF9DE" w:rsidR="00CF2287" w:rsidRPr="00064E3E" w:rsidRDefault="00DC4DD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PJ City, Selangor</w:t>
            </w:r>
          </w:p>
          <w:p w14:paraId="7493D8EB" w14:textId="1EDFCBA2" w:rsidR="00A340F2" w:rsidRPr="00064E3E" w:rsidRDefault="00DC4DD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032-333444</w:t>
            </w:r>
          </w:p>
          <w:p w14:paraId="66F5A6CE" w14:textId="18715229" w:rsidR="00A340F2" w:rsidRPr="00064E3E" w:rsidRDefault="00DC4DD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032-333444</w:t>
            </w:r>
          </w:p>
          <w:p w14:paraId="790D1B5A" w14:textId="1FEDF1AC" w:rsidR="00A340F2" w:rsidRPr="00EC16CD" w:rsidRDefault="00DC4DD4" w:rsidP="002F540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Support@KGT.Com</w:t>
            </w:r>
          </w:p>
        </w:tc>
      </w:tr>
      <w:tr w:rsidR="00A340F2" w14:paraId="761F0015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3EF9ADAE" w14:textId="77777777" w:rsidR="00A340F2" w:rsidRPr="00064E3E" w:rsidRDefault="00732734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1CD72B1B7D0441AABC537150E1654585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0B88BCB0" w14:textId="2AB895A2" w:rsidR="00A340F2" w:rsidRPr="00064E3E" w:rsidRDefault="00DC4DD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Mr. </w:t>
            </w:r>
            <w:r w:rsidR="00665B00">
              <w:rPr>
                <w:rFonts w:cstheme="minorHAnsi"/>
                <w:color w:val="000000" w:themeColor="text1"/>
                <w:sz w:val="24"/>
                <w:szCs w:val="24"/>
              </w:rPr>
              <w:t>N Russel</w:t>
            </w:r>
          </w:p>
          <w:p w14:paraId="17BB6290" w14:textId="0D958D3F" w:rsidR="00A340F2" w:rsidRPr="00064E3E" w:rsidRDefault="00F27C42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PJ City</w:t>
            </w:r>
            <w:r w:rsidR="00DC4DD4">
              <w:rPr>
                <w:rFonts w:cstheme="minorHAnsi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Selangor</w:t>
            </w:r>
          </w:p>
          <w:p w14:paraId="0AC0F1C0" w14:textId="75971D60" w:rsidR="00A340F2" w:rsidRPr="00064E3E" w:rsidRDefault="00DC4DD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+60111222</w:t>
            </w:r>
            <w:r w:rsidR="00F27C42">
              <w:rPr>
                <w:rFonts w:cstheme="minorHAnsi"/>
                <w:color w:val="000000" w:themeColor="text1"/>
                <w:sz w:val="24"/>
                <w:szCs w:val="24"/>
              </w:rPr>
              <w:t>56</w:t>
            </w:r>
            <w:r w:rsidR="00665B00"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  <w:p w14:paraId="27071883" w14:textId="1E7C256E" w:rsidR="00A340F2" w:rsidRPr="00064E3E" w:rsidRDefault="00DC4DD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N/A</w:t>
            </w:r>
          </w:p>
          <w:p w14:paraId="56441130" w14:textId="65E8419E" w:rsidR="00A340F2" w:rsidRDefault="00665B00" w:rsidP="002F5404">
            <w:pPr>
              <w:rPr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N.Russel</w:t>
            </w:r>
            <w:r w:rsidR="00DC4DD4">
              <w:rPr>
                <w:rFonts w:cstheme="minorHAnsi"/>
                <w:color w:val="000000" w:themeColor="text1"/>
                <w:sz w:val="24"/>
                <w:szCs w:val="24"/>
              </w:rPr>
              <w:t>@gmail.com</w:t>
            </w:r>
          </w:p>
        </w:tc>
        <w:tc>
          <w:tcPr>
            <w:tcW w:w="3539" w:type="dxa"/>
          </w:tcPr>
          <w:p w14:paraId="0C542FBD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14B81C36" w14:textId="77777777" w:rsidR="00A340F2" w:rsidRDefault="00A340F2" w:rsidP="002F5404">
            <w:pPr>
              <w:jc w:val="center"/>
            </w:pPr>
          </w:p>
        </w:tc>
      </w:tr>
    </w:tbl>
    <w:p w14:paraId="1E5315E0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14:paraId="789D3EA4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747AE9BE" w14:textId="77777777" w:rsidR="00A340F2" w:rsidRDefault="00732734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Salesperson:"/>
                <w:tag w:val="Salesperson:"/>
                <w:id w:val="-720821619"/>
                <w:placeholder>
                  <w:docPart w:val="73EE4FFB7CCF450094944A5D96994CF7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2A662725" w14:textId="77777777" w:rsidR="00A340F2" w:rsidRDefault="00732734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DAF6D02126AE400083488319AE17D7FE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691054D31BAD42BAA1231797F7F2DAA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shd w:val="clear" w:color="auto" w:fill="auto"/>
                <w:hideMark/>
              </w:tcPr>
              <w:p w14:paraId="2BF87981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765A1324" w14:textId="77777777" w:rsidR="00A340F2" w:rsidRDefault="00732734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8D11223414464C16B515471AD3FAE473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Due date</w:t>
                </w:r>
              </w:sdtContent>
            </w:sdt>
          </w:p>
        </w:tc>
      </w:tr>
      <w:tr w:rsidR="00A340F2" w14:paraId="3D2A0A43" w14:textId="77777777" w:rsidTr="00B727BE">
        <w:trPr>
          <w:trHeight w:hRule="exact" w:val="403"/>
        </w:trPr>
        <w:tc>
          <w:tcPr>
            <w:tcW w:w="2092" w:type="dxa"/>
          </w:tcPr>
          <w:p w14:paraId="43790F71" w14:textId="0D5650ED" w:rsidR="00A340F2" w:rsidRDefault="00DC4DD4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Saladin Yakub</w:t>
            </w:r>
          </w:p>
        </w:tc>
        <w:tc>
          <w:tcPr>
            <w:tcW w:w="2313" w:type="dxa"/>
          </w:tcPr>
          <w:p w14:paraId="16523141" w14:textId="13F60847" w:rsidR="00A340F2" w:rsidRDefault="00DC4DD4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Food and Beverages</w:t>
            </w: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E83E86E48C0A40F4A9CC326EEA871C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hideMark/>
              </w:tcPr>
              <w:p w14:paraId="6A383DDD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0AAA2A6B" w14:textId="5AFDEBAA" w:rsidR="00A340F2" w:rsidRDefault="00DC4DD4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10/15/2020</w:t>
            </w:r>
          </w:p>
        </w:tc>
      </w:tr>
    </w:tbl>
    <w:p w14:paraId="10D87972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45B5877F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5BB7BA5E" w14:textId="77777777" w:rsidR="00A340F2" w:rsidRDefault="00732734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59C61E77C211480A8343B63DB08C5140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FBA34F08A44A48BEA74A9E2F5E10AB7D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32758B94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6FD9694C293945058100275882D3A36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62788807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D3628C1E371C496C8AA1B8EF7103618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45075786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601BE87A" w14:textId="77777777" w:rsidR="000E7C40" w:rsidRDefault="000E7C40"/>
    <w:p w14:paraId="29B28C41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3C1D4365" w14:textId="77777777" w:rsidTr="00056EFA">
        <w:trPr>
          <w:trHeight w:hRule="exact" w:val="1080"/>
        </w:trPr>
        <w:tc>
          <w:tcPr>
            <w:tcW w:w="2413" w:type="dxa"/>
          </w:tcPr>
          <w:p w14:paraId="41BB5DB9" w14:textId="0336B084" w:rsidR="00EB63A0" w:rsidRDefault="00665B00" w:rsidP="00EB63A0">
            <w:pPr>
              <w:pStyle w:val="Normalright"/>
            </w:pPr>
            <w:r>
              <w:t>Chicken Roast</w:t>
            </w:r>
          </w:p>
        </w:tc>
        <w:tc>
          <w:tcPr>
            <w:tcW w:w="3619" w:type="dxa"/>
          </w:tcPr>
          <w:p w14:paraId="5A3BFB8E" w14:textId="474A5EEC" w:rsidR="00EB63A0" w:rsidRDefault="00665B00" w:rsidP="00EB63A0">
            <w:pPr>
              <w:pStyle w:val="Normalright"/>
            </w:pPr>
            <w:r>
              <w:t xml:space="preserve">Chicken roasted with onion, garlic </w:t>
            </w:r>
            <w:r w:rsidR="009876A9">
              <w:t>pest and spices</w:t>
            </w:r>
          </w:p>
          <w:p w14:paraId="0D762A6A" w14:textId="77777777" w:rsidR="00F66F01" w:rsidRDefault="00F66F01" w:rsidP="00EB63A0">
            <w:pPr>
              <w:pStyle w:val="Normalright"/>
            </w:pPr>
          </w:p>
          <w:p w14:paraId="4C076051" w14:textId="5E255BB4" w:rsidR="00F66F01" w:rsidRDefault="00F66F01" w:rsidP="00EB63A0">
            <w:pPr>
              <w:pStyle w:val="Normalright"/>
            </w:pPr>
          </w:p>
        </w:tc>
        <w:tc>
          <w:tcPr>
            <w:tcW w:w="2306" w:type="dxa"/>
          </w:tcPr>
          <w:p w14:paraId="5206E2A9" w14:textId="2157DCBD" w:rsidR="00EB63A0" w:rsidRDefault="00732734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7FB7AE49C56C40BEA8E25345E8508F70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F27C42">
              <w:rPr>
                <w:lang w:eastAsia="ja-JP"/>
              </w:rPr>
              <w:t>25</w:t>
            </w:r>
            <w:r w:rsidR="00F66F01">
              <w:rPr>
                <w:lang w:eastAsia="ja-JP"/>
              </w:rPr>
              <w:t xml:space="preserve">.00 * </w:t>
            </w:r>
            <w:r w:rsidR="009876A9">
              <w:rPr>
                <w:lang w:eastAsia="ja-JP"/>
              </w:rPr>
              <w:t>4</w:t>
            </w:r>
          </w:p>
        </w:tc>
        <w:tc>
          <w:tcPr>
            <w:tcW w:w="2197" w:type="dxa"/>
          </w:tcPr>
          <w:p w14:paraId="6D324210" w14:textId="021CECBD" w:rsidR="00665B00" w:rsidRDefault="00732734" w:rsidP="00EB63A0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A180020B6862435CA3F1303321385B63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9876A9">
              <w:rPr>
                <w:lang w:eastAsia="ja-JP"/>
              </w:rPr>
              <w:t>100</w:t>
            </w:r>
            <w:r w:rsidR="00F66F01">
              <w:rPr>
                <w:lang w:eastAsia="ja-JP"/>
              </w:rPr>
              <w:t>.00</w:t>
            </w:r>
            <w:bookmarkStart w:id="0" w:name="_GoBack"/>
            <w:bookmarkEnd w:id="0"/>
          </w:p>
        </w:tc>
      </w:tr>
      <w:tr w:rsidR="00EB63A0" w14:paraId="32877F22" w14:textId="77777777" w:rsidTr="00665B00">
        <w:trPr>
          <w:trHeight w:hRule="exact" w:val="990"/>
        </w:trPr>
        <w:tc>
          <w:tcPr>
            <w:tcW w:w="2413" w:type="dxa"/>
          </w:tcPr>
          <w:p w14:paraId="53C31585" w14:textId="041308A1" w:rsidR="00EB63A0" w:rsidRDefault="009876A9" w:rsidP="00EB63A0">
            <w:pPr>
              <w:pStyle w:val="Normalright"/>
            </w:pPr>
            <w:r>
              <w:t>Nasi Goreng</w:t>
            </w:r>
          </w:p>
        </w:tc>
        <w:tc>
          <w:tcPr>
            <w:tcW w:w="3619" w:type="dxa"/>
          </w:tcPr>
          <w:p w14:paraId="7E1D6B53" w14:textId="48D849F9" w:rsidR="00EB63A0" w:rsidRDefault="009876A9" w:rsidP="00EB63A0">
            <w:pPr>
              <w:pStyle w:val="Normalright"/>
            </w:pPr>
            <w:r>
              <w:t xml:space="preserve">Rice fried with chicken, egg, and vegies </w:t>
            </w:r>
          </w:p>
        </w:tc>
        <w:tc>
          <w:tcPr>
            <w:tcW w:w="2306" w:type="dxa"/>
          </w:tcPr>
          <w:p w14:paraId="49AB5174" w14:textId="543D9421" w:rsidR="00EB63A0" w:rsidRDefault="00732734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548273B632164A6C804E46173B91324A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665B00">
              <w:rPr>
                <w:lang w:eastAsia="ja-JP"/>
              </w:rPr>
              <w:t>1</w:t>
            </w:r>
            <w:r w:rsidR="009876A9">
              <w:rPr>
                <w:lang w:eastAsia="ja-JP"/>
              </w:rPr>
              <w:t>0</w:t>
            </w:r>
            <w:r w:rsidR="00F66F01">
              <w:rPr>
                <w:lang w:eastAsia="ja-JP"/>
              </w:rPr>
              <w:t xml:space="preserve">.00 * </w:t>
            </w:r>
            <w:r w:rsidR="009876A9">
              <w:rPr>
                <w:lang w:eastAsia="ja-JP"/>
              </w:rPr>
              <w:t>4</w:t>
            </w:r>
          </w:p>
        </w:tc>
        <w:tc>
          <w:tcPr>
            <w:tcW w:w="2197" w:type="dxa"/>
          </w:tcPr>
          <w:p w14:paraId="4C60A42F" w14:textId="1CE9781A" w:rsidR="00EB63A0" w:rsidRDefault="00F66F01" w:rsidP="00EB63A0">
            <w:pPr>
              <w:pStyle w:val="Normalright"/>
            </w:pPr>
            <w:r>
              <w:t>$</w:t>
            </w:r>
            <w:r w:rsidR="009876A9">
              <w:t>4</w:t>
            </w:r>
            <w:r w:rsidR="00665B00">
              <w:t>0</w:t>
            </w:r>
            <w:r>
              <w:t>.00</w:t>
            </w:r>
          </w:p>
        </w:tc>
      </w:tr>
      <w:tr w:rsidR="00665B00" w14:paraId="03C9DD77" w14:textId="77777777" w:rsidTr="00056EFA">
        <w:trPr>
          <w:trHeight w:hRule="exact" w:val="490"/>
        </w:trPr>
        <w:tc>
          <w:tcPr>
            <w:tcW w:w="2413" w:type="dxa"/>
          </w:tcPr>
          <w:p w14:paraId="5AF21FFE" w14:textId="34E5801E" w:rsidR="00665B00" w:rsidRDefault="009876A9" w:rsidP="00665B00">
            <w:pPr>
              <w:pStyle w:val="Normalright"/>
            </w:pPr>
            <w:r>
              <w:t>Tiger Beer</w:t>
            </w:r>
          </w:p>
        </w:tc>
        <w:tc>
          <w:tcPr>
            <w:tcW w:w="3619" w:type="dxa"/>
          </w:tcPr>
          <w:p w14:paraId="15C22A45" w14:textId="39611B49" w:rsidR="00665B00" w:rsidRDefault="009876A9" w:rsidP="00665B00">
            <w:pPr>
              <w:pStyle w:val="Normalright"/>
            </w:pPr>
            <w:r>
              <w:t>Beer</w:t>
            </w:r>
          </w:p>
        </w:tc>
        <w:tc>
          <w:tcPr>
            <w:tcW w:w="2306" w:type="dxa"/>
          </w:tcPr>
          <w:p w14:paraId="54DC481F" w14:textId="0AF3924E" w:rsidR="00665B00" w:rsidRDefault="00665B00" w:rsidP="00665B00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-1834059891"/>
                <w:placeholder>
                  <w:docPart w:val="E35CCCF898ED48B0A4913E9D11AD6D72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eastAsia="ja-JP"/>
                  </w:rPr>
                  <w:t>$</w:t>
                </w:r>
              </w:sdtContent>
            </w:sdt>
            <w:r w:rsidR="009876A9">
              <w:rPr>
                <w:lang w:eastAsia="ja-JP"/>
              </w:rPr>
              <w:t>4</w:t>
            </w:r>
            <w:r>
              <w:rPr>
                <w:lang w:eastAsia="ja-JP"/>
              </w:rPr>
              <w:t xml:space="preserve">.00 * </w:t>
            </w:r>
            <w:r w:rsidR="009876A9">
              <w:rPr>
                <w:lang w:eastAsia="ja-JP"/>
              </w:rPr>
              <w:t>4</w:t>
            </w:r>
          </w:p>
        </w:tc>
        <w:tc>
          <w:tcPr>
            <w:tcW w:w="2197" w:type="dxa"/>
          </w:tcPr>
          <w:p w14:paraId="21C7A9CD" w14:textId="2C256B53" w:rsidR="00665B00" w:rsidRDefault="00665B00" w:rsidP="00665B00">
            <w:pPr>
              <w:pStyle w:val="Normalright"/>
            </w:pPr>
            <w:r>
              <w:t>$</w:t>
            </w:r>
            <w:r w:rsidR="009876A9">
              <w:t>16</w:t>
            </w:r>
            <w:r>
              <w:t>.00</w:t>
            </w: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5BE56900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13250FF3" w14:textId="77777777" w:rsidR="00A340F2" w:rsidRDefault="00732734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A5DF0B7CB86E428B822D9F9001E2EFEA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0FE19387" w14:textId="47CCC08A" w:rsidR="00A340F2" w:rsidRPr="00F66F01" w:rsidRDefault="00F66F01" w:rsidP="002F540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665B00">
              <w:rPr>
                <w:b/>
                <w:bCs/>
              </w:rPr>
              <w:t>156</w:t>
            </w:r>
            <w:r>
              <w:rPr>
                <w:b/>
                <w:bCs/>
              </w:rPr>
              <w:t>.00</w:t>
            </w:r>
          </w:p>
        </w:tc>
      </w:tr>
      <w:tr w:rsidR="00A340F2" w14:paraId="5E9843EA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1F7311FB53A440B9BEB8E067C8FD53B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0AF9FF5E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33C66EE0" w14:textId="7562210C" w:rsidR="00A340F2" w:rsidRDefault="00F66F01" w:rsidP="002F5404">
            <w:pPr>
              <w:jc w:val="right"/>
            </w:pPr>
            <w:r>
              <w:t>18%</w:t>
            </w:r>
          </w:p>
        </w:tc>
      </w:tr>
      <w:tr w:rsidR="00A340F2" w14:paraId="65E09A64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1C44C740AAC34310A3DE6D90E00EFF1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12725F39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48BBC0CF" w14:textId="6C76E960" w:rsidR="00A340F2" w:rsidRDefault="00AB7707" w:rsidP="002F5404">
            <w:pPr>
              <w:jc w:val="right"/>
            </w:pPr>
            <w:r>
              <w:t>$</w:t>
            </w:r>
            <w:r w:rsidR="00665B00" w:rsidRPr="00665B00">
              <w:t>184.08</w:t>
            </w:r>
          </w:p>
        </w:tc>
      </w:tr>
    </w:tbl>
    <w:p w14:paraId="748FDC52" w14:textId="77777777" w:rsidR="007201A7" w:rsidRPr="00A340F2" w:rsidRDefault="007201A7" w:rsidP="00A36725"/>
    <w:sectPr w:rsidR="007201A7" w:rsidRPr="00A340F2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5E486" w14:textId="77777777" w:rsidR="00732734" w:rsidRDefault="00732734">
      <w:pPr>
        <w:spacing w:line="240" w:lineRule="auto"/>
      </w:pPr>
      <w:r>
        <w:separator/>
      </w:r>
    </w:p>
    <w:p w14:paraId="724CB913" w14:textId="77777777" w:rsidR="00732734" w:rsidRDefault="00732734"/>
  </w:endnote>
  <w:endnote w:type="continuationSeparator" w:id="0">
    <w:p w14:paraId="33485A14" w14:textId="77777777" w:rsidR="00732734" w:rsidRDefault="00732734">
      <w:pPr>
        <w:spacing w:line="240" w:lineRule="auto"/>
      </w:pPr>
      <w:r>
        <w:continuationSeparator/>
      </w:r>
    </w:p>
    <w:p w14:paraId="79B476A5" w14:textId="77777777" w:rsidR="00732734" w:rsidRDefault="007327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B128B" w14:textId="77777777" w:rsidR="007201A7" w:rsidRDefault="007201A7">
    <w:pPr>
      <w:pStyle w:val="Footer"/>
    </w:pPr>
  </w:p>
  <w:p w14:paraId="38B3394F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AD6C8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3D58BC1" wp14:editId="225F4D5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674B14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D58BC1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26674B14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91C0B" w14:textId="77777777" w:rsidR="00732734" w:rsidRDefault="00732734">
      <w:pPr>
        <w:spacing w:line="240" w:lineRule="auto"/>
      </w:pPr>
      <w:r>
        <w:separator/>
      </w:r>
    </w:p>
    <w:p w14:paraId="42959116" w14:textId="77777777" w:rsidR="00732734" w:rsidRDefault="00732734"/>
  </w:footnote>
  <w:footnote w:type="continuationSeparator" w:id="0">
    <w:p w14:paraId="37ADCAEE" w14:textId="77777777" w:rsidR="00732734" w:rsidRDefault="00732734">
      <w:pPr>
        <w:spacing w:line="240" w:lineRule="auto"/>
      </w:pPr>
      <w:r>
        <w:continuationSeparator/>
      </w:r>
    </w:p>
    <w:p w14:paraId="214EEE65" w14:textId="77777777" w:rsidR="00732734" w:rsidRDefault="007327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E74C0" w14:textId="77777777" w:rsidR="007201A7" w:rsidRDefault="007201A7"/>
  <w:p w14:paraId="5011A76A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0A6F9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1E6EAB" wp14:editId="1188454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D2707D4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1E6EA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D2707D4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D4"/>
    <w:rsid w:val="000068A3"/>
    <w:rsid w:val="00056EFA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E394D"/>
    <w:rsid w:val="00662DFA"/>
    <w:rsid w:val="00665B00"/>
    <w:rsid w:val="006B4542"/>
    <w:rsid w:val="006F038A"/>
    <w:rsid w:val="00710B78"/>
    <w:rsid w:val="007201A7"/>
    <w:rsid w:val="00732734"/>
    <w:rsid w:val="00783422"/>
    <w:rsid w:val="007B4FC5"/>
    <w:rsid w:val="007E0DF2"/>
    <w:rsid w:val="007E1D3F"/>
    <w:rsid w:val="00865DB9"/>
    <w:rsid w:val="0089202B"/>
    <w:rsid w:val="008B5297"/>
    <w:rsid w:val="009415D1"/>
    <w:rsid w:val="00947F34"/>
    <w:rsid w:val="009876A9"/>
    <w:rsid w:val="009D3F3C"/>
    <w:rsid w:val="00A340F2"/>
    <w:rsid w:val="00A36725"/>
    <w:rsid w:val="00AB7707"/>
    <w:rsid w:val="00B66C63"/>
    <w:rsid w:val="00B727BE"/>
    <w:rsid w:val="00CE3710"/>
    <w:rsid w:val="00CF2287"/>
    <w:rsid w:val="00D33124"/>
    <w:rsid w:val="00D73210"/>
    <w:rsid w:val="00DC4DD4"/>
    <w:rsid w:val="00E7680F"/>
    <w:rsid w:val="00EB63A0"/>
    <w:rsid w:val="00EC16CD"/>
    <w:rsid w:val="00F27C42"/>
    <w:rsid w:val="00F65B05"/>
    <w:rsid w:val="00F66F01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E3C8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ushik\AppData\Local\Microsoft\Office\16.0\DTS\en-US%7b6CFA38DA-8C52-47A5-B72A-6410EE9DA033%7d\%7b6F3F3C0B-1C0E-4BAE-BCDC-0E74CF6BD676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C43B9874674F05B4BAF79DE3AB5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AF625-7694-45A0-9E0B-FB7FAFAB9D9B}"/>
      </w:docPartPr>
      <w:docPartBody>
        <w:p w:rsidR="00EF755E" w:rsidRDefault="0018015C">
          <w:pPr>
            <w:pStyle w:val="DEC43B9874674F05B4BAF79DE3AB5D1C"/>
          </w:pPr>
          <w:r w:rsidRPr="00064E3E">
            <w:t>INVOICe</w:t>
          </w:r>
        </w:p>
      </w:docPartBody>
    </w:docPart>
    <w:docPart>
      <w:docPartPr>
        <w:name w:val="91F4C7730B11457F8DFBFDCA91822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D938A-DEB5-45D5-B2C5-0548B55067C7}"/>
      </w:docPartPr>
      <w:docPartBody>
        <w:p w:rsidR="00EF755E" w:rsidRDefault="0018015C">
          <w:pPr>
            <w:pStyle w:val="91F4C7730B11457F8DFBFDCA91822259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EDB68F86AC6148498DB36800308F2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8C10F-F01F-4242-AF12-F7512278650D}"/>
      </w:docPartPr>
      <w:docPartBody>
        <w:p w:rsidR="00EF755E" w:rsidRDefault="0018015C">
          <w:pPr>
            <w:pStyle w:val="EDB68F86AC6148498DB36800308F25F8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1CD72B1B7D0441AABC537150E1654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1B69E-2025-46CB-A561-C31EDE0A0900}"/>
      </w:docPartPr>
      <w:docPartBody>
        <w:p w:rsidR="00EF755E" w:rsidRDefault="0018015C">
          <w:pPr>
            <w:pStyle w:val="1CD72B1B7D0441AABC537150E1654585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73EE4FFB7CCF450094944A5D96994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A085E-6CC3-4EE1-A325-121BB22B5174}"/>
      </w:docPartPr>
      <w:docPartBody>
        <w:p w:rsidR="00EF755E" w:rsidRDefault="0018015C">
          <w:pPr>
            <w:pStyle w:val="73EE4FFB7CCF450094944A5D96994CF7"/>
          </w:pPr>
          <w:r>
            <w:t>SALESPERSON</w:t>
          </w:r>
        </w:p>
      </w:docPartBody>
    </w:docPart>
    <w:docPart>
      <w:docPartPr>
        <w:name w:val="DAF6D02126AE400083488319AE17D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59F39-5EBF-44C7-B32E-91476AAC0B5B}"/>
      </w:docPartPr>
      <w:docPartBody>
        <w:p w:rsidR="00EF755E" w:rsidRDefault="0018015C">
          <w:pPr>
            <w:pStyle w:val="DAF6D02126AE400083488319AE17D7FE"/>
          </w:pPr>
          <w:r>
            <w:t>Job</w:t>
          </w:r>
        </w:p>
      </w:docPartBody>
    </w:docPart>
    <w:docPart>
      <w:docPartPr>
        <w:name w:val="691054D31BAD42BAA1231797F7F2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D188C-09F1-4D27-8A4B-12E17CC39EBA}"/>
      </w:docPartPr>
      <w:docPartBody>
        <w:p w:rsidR="00EF755E" w:rsidRDefault="0018015C">
          <w:pPr>
            <w:pStyle w:val="691054D31BAD42BAA1231797F7F2DAA1"/>
          </w:pPr>
          <w:r>
            <w:t>Payment Terms</w:t>
          </w:r>
        </w:p>
      </w:docPartBody>
    </w:docPart>
    <w:docPart>
      <w:docPartPr>
        <w:name w:val="8D11223414464C16B515471AD3FAE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03008-30FD-4286-9AA8-5FF674EB49E2}"/>
      </w:docPartPr>
      <w:docPartBody>
        <w:p w:rsidR="00EF755E" w:rsidRDefault="0018015C">
          <w:pPr>
            <w:pStyle w:val="8D11223414464C16B515471AD3FAE473"/>
          </w:pPr>
          <w:r>
            <w:t>Due date</w:t>
          </w:r>
        </w:p>
      </w:docPartBody>
    </w:docPart>
    <w:docPart>
      <w:docPartPr>
        <w:name w:val="E83E86E48C0A40F4A9CC326EEA871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8BB49-D41B-4605-8395-3DD3AA8CDBED}"/>
      </w:docPartPr>
      <w:docPartBody>
        <w:p w:rsidR="00EF755E" w:rsidRDefault="0018015C">
          <w:pPr>
            <w:pStyle w:val="E83E86E48C0A40F4A9CC326EEA871C61"/>
          </w:pPr>
          <w:r w:rsidRPr="00064E3E">
            <w:rPr>
              <w:rFonts w:cstheme="minorHAnsi"/>
            </w:rPr>
            <w:t>Due on Receipt</w:t>
          </w:r>
        </w:p>
      </w:docPartBody>
    </w:docPart>
    <w:docPart>
      <w:docPartPr>
        <w:name w:val="59C61E77C211480A8343B63DB08C5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5A668-09F8-4C91-8B91-E6237B14C4C1}"/>
      </w:docPartPr>
      <w:docPartBody>
        <w:p w:rsidR="00EF755E" w:rsidRDefault="0018015C">
          <w:pPr>
            <w:pStyle w:val="59C61E77C211480A8343B63DB08C5140"/>
          </w:pPr>
          <w:r>
            <w:t>Quantity</w:t>
          </w:r>
        </w:p>
      </w:docPartBody>
    </w:docPart>
    <w:docPart>
      <w:docPartPr>
        <w:name w:val="FBA34F08A44A48BEA74A9E2F5E10A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F4723-175A-4CEF-8497-BA55CC75DD2E}"/>
      </w:docPartPr>
      <w:docPartBody>
        <w:p w:rsidR="00EF755E" w:rsidRDefault="0018015C">
          <w:pPr>
            <w:pStyle w:val="FBA34F08A44A48BEA74A9E2F5E10AB7D"/>
          </w:pPr>
          <w:r>
            <w:t>Description</w:t>
          </w:r>
        </w:p>
      </w:docPartBody>
    </w:docPart>
    <w:docPart>
      <w:docPartPr>
        <w:name w:val="6FD9694C293945058100275882D3A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ADC86-2AC5-4F53-A49B-2DB4D6688D52}"/>
      </w:docPartPr>
      <w:docPartBody>
        <w:p w:rsidR="00EF755E" w:rsidRDefault="0018015C">
          <w:pPr>
            <w:pStyle w:val="6FD9694C293945058100275882D3A36B"/>
          </w:pPr>
          <w:r>
            <w:t>Unit Price</w:t>
          </w:r>
        </w:p>
      </w:docPartBody>
    </w:docPart>
    <w:docPart>
      <w:docPartPr>
        <w:name w:val="D3628C1E371C496C8AA1B8EF71036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F12CF-B6A9-4E68-8501-133A2C8E3701}"/>
      </w:docPartPr>
      <w:docPartBody>
        <w:p w:rsidR="00EF755E" w:rsidRDefault="0018015C">
          <w:pPr>
            <w:pStyle w:val="D3628C1E371C496C8AA1B8EF71036181"/>
          </w:pPr>
          <w:r>
            <w:t>Line Total</w:t>
          </w:r>
        </w:p>
      </w:docPartBody>
    </w:docPart>
    <w:docPart>
      <w:docPartPr>
        <w:name w:val="7FB7AE49C56C40BEA8E25345E8508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98784-C73B-4A33-99E4-38F26E92BBEC}"/>
      </w:docPartPr>
      <w:docPartBody>
        <w:p w:rsidR="00EF755E" w:rsidRDefault="0018015C">
          <w:pPr>
            <w:pStyle w:val="7FB7AE49C56C40BEA8E25345E8508F70"/>
          </w:pPr>
          <w:r>
            <w:rPr>
              <w:lang w:eastAsia="ja-JP"/>
            </w:rPr>
            <w:t>$</w:t>
          </w:r>
        </w:p>
      </w:docPartBody>
    </w:docPart>
    <w:docPart>
      <w:docPartPr>
        <w:name w:val="A180020B6862435CA3F1303321385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B7A66-9FCC-4ADF-A431-433B261372DC}"/>
      </w:docPartPr>
      <w:docPartBody>
        <w:p w:rsidR="00EF755E" w:rsidRDefault="0018015C">
          <w:pPr>
            <w:pStyle w:val="A180020B6862435CA3F1303321385B63"/>
          </w:pPr>
          <w:r>
            <w:rPr>
              <w:lang w:eastAsia="ja-JP"/>
            </w:rPr>
            <w:t>$</w:t>
          </w:r>
        </w:p>
      </w:docPartBody>
    </w:docPart>
    <w:docPart>
      <w:docPartPr>
        <w:name w:val="548273B632164A6C804E46173B913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F210C-E70B-4EB7-83F5-A5B2AB209FE9}"/>
      </w:docPartPr>
      <w:docPartBody>
        <w:p w:rsidR="00EF755E" w:rsidRDefault="0018015C">
          <w:pPr>
            <w:pStyle w:val="548273B632164A6C804E46173B91324A"/>
          </w:pPr>
          <w:r>
            <w:rPr>
              <w:lang w:eastAsia="ja-JP"/>
            </w:rPr>
            <w:t>$</w:t>
          </w:r>
        </w:p>
      </w:docPartBody>
    </w:docPart>
    <w:docPart>
      <w:docPartPr>
        <w:name w:val="A5DF0B7CB86E428B822D9F9001E2E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08D8D-886E-4906-88C5-962F20BB8345}"/>
      </w:docPartPr>
      <w:docPartBody>
        <w:p w:rsidR="00EF755E" w:rsidRDefault="0018015C">
          <w:pPr>
            <w:pStyle w:val="A5DF0B7CB86E428B822D9F9001E2EFEA"/>
          </w:pPr>
          <w:r>
            <w:rPr>
              <w:sz w:val="24"/>
            </w:rPr>
            <w:t>Subtotal</w:t>
          </w:r>
        </w:p>
      </w:docPartBody>
    </w:docPart>
    <w:docPart>
      <w:docPartPr>
        <w:name w:val="1F7311FB53A440B9BEB8E067C8FD5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76B15-5A60-4254-8BC2-308410E336CA}"/>
      </w:docPartPr>
      <w:docPartBody>
        <w:p w:rsidR="00EF755E" w:rsidRDefault="0018015C">
          <w:pPr>
            <w:pStyle w:val="1F7311FB53A440B9BEB8E067C8FD53BF"/>
          </w:pPr>
          <w:r>
            <w:rPr>
              <w:sz w:val="24"/>
            </w:rPr>
            <w:t>Sales Tax</w:t>
          </w:r>
        </w:p>
      </w:docPartBody>
    </w:docPart>
    <w:docPart>
      <w:docPartPr>
        <w:name w:val="1C44C740AAC34310A3DE6D90E00EF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3ABBF-124E-4AAF-977E-F8804A9E4BB7}"/>
      </w:docPartPr>
      <w:docPartBody>
        <w:p w:rsidR="00EF755E" w:rsidRDefault="0018015C">
          <w:pPr>
            <w:pStyle w:val="1C44C740AAC34310A3DE6D90E00EFF18"/>
          </w:pPr>
          <w:r>
            <w:rPr>
              <w:sz w:val="24"/>
            </w:rPr>
            <w:t>Total</w:t>
          </w:r>
        </w:p>
      </w:docPartBody>
    </w:docPart>
    <w:docPart>
      <w:docPartPr>
        <w:name w:val="E35CCCF898ED48B0A4913E9D11AD6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93F-610F-4478-994C-C2B5D8A061B5}"/>
      </w:docPartPr>
      <w:docPartBody>
        <w:p w:rsidR="00000000" w:rsidRDefault="00EF755E" w:rsidP="00EF755E">
          <w:pPr>
            <w:pStyle w:val="E35CCCF898ED48B0A4913E9D11AD6D72"/>
          </w:pPr>
          <w:r>
            <w:rPr>
              <w:lang w:eastAsia="ja-JP"/>
            </w:rPr>
            <w:t>$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5C"/>
    <w:rsid w:val="0018015C"/>
    <w:rsid w:val="00552A43"/>
    <w:rsid w:val="00E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43B9874674F05B4BAF79DE3AB5D1C">
    <w:name w:val="DEC43B9874674F05B4BAF79DE3AB5D1C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91F4C7730B11457F8DFBFDCA91822259">
    <w:name w:val="91F4C7730B11457F8DFBFDCA91822259"/>
  </w:style>
  <w:style w:type="paragraph" w:customStyle="1" w:styleId="3DD758FFE74D442C8717AFD8C9A3046A">
    <w:name w:val="3DD758FFE74D442C8717AFD8C9A3046A"/>
  </w:style>
  <w:style w:type="paragraph" w:customStyle="1" w:styleId="EDB68F86AC6148498DB36800308F25F8">
    <w:name w:val="EDB68F86AC6148498DB36800308F25F8"/>
  </w:style>
  <w:style w:type="paragraph" w:customStyle="1" w:styleId="F244479E67D1444BB8F7797E20022E2F">
    <w:name w:val="F244479E67D1444BB8F7797E20022E2F"/>
  </w:style>
  <w:style w:type="paragraph" w:customStyle="1" w:styleId="59211B5D552A43B496D714F15DADDFE3">
    <w:name w:val="59211B5D552A43B496D714F15DADDFE3"/>
  </w:style>
  <w:style w:type="paragraph" w:customStyle="1" w:styleId="9F2C709F90004F3F9F6FB0D398E99537">
    <w:name w:val="9F2C709F90004F3F9F6FB0D398E99537"/>
  </w:style>
  <w:style w:type="paragraph" w:customStyle="1" w:styleId="A1AF873DB3C94AA997C31035BFD6B987">
    <w:name w:val="A1AF873DB3C94AA997C31035BFD6B987"/>
  </w:style>
  <w:style w:type="paragraph" w:customStyle="1" w:styleId="D188695CEC4E4D12B3F2FE21DBB65684">
    <w:name w:val="D188695CEC4E4D12B3F2FE21DBB65684"/>
  </w:style>
  <w:style w:type="paragraph" w:customStyle="1" w:styleId="C71EC5405EF647F1923835D6CF9FC145">
    <w:name w:val="C71EC5405EF647F1923835D6CF9FC145"/>
  </w:style>
  <w:style w:type="paragraph" w:customStyle="1" w:styleId="F05D185FD5C14FAE989D64F8C4CE1AF6">
    <w:name w:val="F05D185FD5C14FAE989D64F8C4CE1AF6"/>
  </w:style>
  <w:style w:type="paragraph" w:customStyle="1" w:styleId="1CD72B1B7D0441AABC537150E1654585">
    <w:name w:val="1CD72B1B7D0441AABC537150E1654585"/>
  </w:style>
  <w:style w:type="paragraph" w:customStyle="1" w:styleId="58890FC574534B1F901D5BBBD183AA80">
    <w:name w:val="58890FC574534B1F901D5BBBD183AA80"/>
  </w:style>
  <w:style w:type="paragraph" w:customStyle="1" w:styleId="1473501175B8484F91DCB26B0DADAB56">
    <w:name w:val="1473501175B8484F91DCB26B0DADAB56"/>
  </w:style>
  <w:style w:type="paragraph" w:customStyle="1" w:styleId="20BF97E34B394C21A6E48F7558F9A1D0">
    <w:name w:val="20BF97E34B394C21A6E48F7558F9A1D0"/>
  </w:style>
  <w:style w:type="paragraph" w:customStyle="1" w:styleId="CB78B3ACAF1C43F6B7FF97FBF4C764A8">
    <w:name w:val="CB78B3ACAF1C43F6B7FF97FBF4C764A8"/>
  </w:style>
  <w:style w:type="paragraph" w:customStyle="1" w:styleId="D1978735D4B3425B8F1E72D83E8D8D2F">
    <w:name w:val="D1978735D4B3425B8F1E72D83E8D8D2F"/>
  </w:style>
  <w:style w:type="paragraph" w:customStyle="1" w:styleId="73EE4FFB7CCF450094944A5D96994CF7">
    <w:name w:val="73EE4FFB7CCF450094944A5D96994CF7"/>
  </w:style>
  <w:style w:type="paragraph" w:customStyle="1" w:styleId="DAF6D02126AE400083488319AE17D7FE">
    <w:name w:val="DAF6D02126AE400083488319AE17D7FE"/>
  </w:style>
  <w:style w:type="paragraph" w:customStyle="1" w:styleId="691054D31BAD42BAA1231797F7F2DAA1">
    <w:name w:val="691054D31BAD42BAA1231797F7F2DAA1"/>
  </w:style>
  <w:style w:type="paragraph" w:customStyle="1" w:styleId="8D11223414464C16B515471AD3FAE473">
    <w:name w:val="8D11223414464C16B515471AD3FAE473"/>
  </w:style>
  <w:style w:type="paragraph" w:customStyle="1" w:styleId="E83E86E48C0A40F4A9CC326EEA871C61">
    <w:name w:val="E83E86E48C0A40F4A9CC326EEA871C61"/>
  </w:style>
  <w:style w:type="paragraph" w:customStyle="1" w:styleId="59C61E77C211480A8343B63DB08C5140">
    <w:name w:val="59C61E77C211480A8343B63DB08C5140"/>
  </w:style>
  <w:style w:type="paragraph" w:customStyle="1" w:styleId="FBA34F08A44A48BEA74A9E2F5E10AB7D">
    <w:name w:val="FBA34F08A44A48BEA74A9E2F5E10AB7D"/>
  </w:style>
  <w:style w:type="paragraph" w:customStyle="1" w:styleId="6FD9694C293945058100275882D3A36B">
    <w:name w:val="6FD9694C293945058100275882D3A36B"/>
  </w:style>
  <w:style w:type="paragraph" w:customStyle="1" w:styleId="D3628C1E371C496C8AA1B8EF71036181">
    <w:name w:val="D3628C1E371C496C8AA1B8EF71036181"/>
  </w:style>
  <w:style w:type="paragraph" w:customStyle="1" w:styleId="B381051E596A4DE8BC358A4997E3827D">
    <w:name w:val="B381051E596A4DE8BC358A4997E3827D"/>
  </w:style>
  <w:style w:type="paragraph" w:customStyle="1" w:styleId="22B7391BE0E547128590AAF53567A180">
    <w:name w:val="22B7391BE0E547128590AAF53567A180"/>
  </w:style>
  <w:style w:type="paragraph" w:customStyle="1" w:styleId="7FB7AE49C56C40BEA8E25345E8508F70">
    <w:name w:val="7FB7AE49C56C40BEA8E25345E8508F70"/>
  </w:style>
  <w:style w:type="paragraph" w:customStyle="1" w:styleId="48E4E1947B5B41198A6157526E76E2A2">
    <w:name w:val="48E4E1947B5B41198A6157526E76E2A2"/>
  </w:style>
  <w:style w:type="paragraph" w:customStyle="1" w:styleId="A180020B6862435CA3F1303321385B63">
    <w:name w:val="A180020B6862435CA3F1303321385B63"/>
  </w:style>
  <w:style w:type="paragraph" w:customStyle="1" w:styleId="9539D678BE79465FA2160B8B93E1E602">
    <w:name w:val="9539D678BE79465FA2160B8B93E1E602"/>
  </w:style>
  <w:style w:type="paragraph" w:customStyle="1" w:styleId="E44C94B40F75495CAEC110EF402A59E4">
    <w:name w:val="E44C94B40F75495CAEC110EF402A59E4"/>
  </w:style>
  <w:style w:type="paragraph" w:customStyle="1" w:styleId="6B4719FD09A04227A0FBE2A95B591DBE">
    <w:name w:val="6B4719FD09A04227A0FBE2A95B591DBE"/>
  </w:style>
  <w:style w:type="paragraph" w:customStyle="1" w:styleId="897FC588BECB429283B0FE24484A00C0">
    <w:name w:val="897FC588BECB429283B0FE24484A00C0"/>
  </w:style>
  <w:style w:type="paragraph" w:customStyle="1" w:styleId="F0398563283644008D831A0CCDBDC12C">
    <w:name w:val="F0398563283644008D831A0CCDBDC12C"/>
  </w:style>
  <w:style w:type="paragraph" w:customStyle="1" w:styleId="EAB2505DFFE14086BA8399D033FC2739">
    <w:name w:val="EAB2505DFFE14086BA8399D033FC2739"/>
  </w:style>
  <w:style w:type="paragraph" w:customStyle="1" w:styleId="17C75BADE4F24E5880989BFDC97EEA59">
    <w:name w:val="17C75BADE4F24E5880989BFDC97EEA59"/>
  </w:style>
  <w:style w:type="paragraph" w:customStyle="1" w:styleId="CC7B09F5F16B49E49BD2307F7DDAA3B7">
    <w:name w:val="CC7B09F5F16B49E49BD2307F7DDAA3B7"/>
  </w:style>
  <w:style w:type="paragraph" w:customStyle="1" w:styleId="E20673EDBA5F4C50B9F21FB379376A57">
    <w:name w:val="E20673EDBA5F4C50B9F21FB379376A57"/>
  </w:style>
  <w:style w:type="paragraph" w:customStyle="1" w:styleId="3816E9C22B8E4796B4AA3CC0BF04EA8F">
    <w:name w:val="3816E9C22B8E4796B4AA3CC0BF04EA8F"/>
  </w:style>
  <w:style w:type="paragraph" w:customStyle="1" w:styleId="8DC5AFD0A88C444D86D3271726B03593">
    <w:name w:val="8DC5AFD0A88C444D86D3271726B03593"/>
  </w:style>
  <w:style w:type="paragraph" w:customStyle="1" w:styleId="0A19A78EF59B4E26854941BFC5FF213A">
    <w:name w:val="0A19A78EF59B4E26854941BFC5FF213A"/>
  </w:style>
  <w:style w:type="paragraph" w:customStyle="1" w:styleId="7AFD07DC8521472CAAA5BE9663F09170">
    <w:name w:val="7AFD07DC8521472CAAA5BE9663F09170"/>
  </w:style>
  <w:style w:type="paragraph" w:customStyle="1" w:styleId="CA7A4D4B347645639FDACC43379B77A7">
    <w:name w:val="CA7A4D4B347645639FDACC43379B77A7"/>
  </w:style>
  <w:style w:type="paragraph" w:customStyle="1" w:styleId="D72F0B71490E4E368BB7B7AD180D1E15">
    <w:name w:val="D72F0B71490E4E368BB7B7AD180D1E15"/>
  </w:style>
  <w:style w:type="paragraph" w:customStyle="1" w:styleId="548273B632164A6C804E46173B91324A">
    <w:name w:val="548273B632164A6C804E46173B91324A"/>
  </w:style>
  <w:style w:type="paragraph" w:customStyle="1" w:styleId="7A360BA3BEE64B0AB9B63F8A16179670">
    <w:name w:val="7A360BA3BEE64B0AB9B63F8A16179670"/>
  </w:style>
  <w:style w:type="paragraph" w:customStyle="1" w:styleId="F663157B3CCD4C6DA66F8DF0DD57B914">
    <w:name w:val="F663157B3CCD4C6DA66F8DF0DD57B914"/>
  </w:style>
  <w:style w:type="paragraph" w:customStyle="1" w:styleId="67F69B25C6AC405AADDF2B5D3D211461">
    <w:name w:val="67F69B25C6AC405AADDF2B5D3D211461"/>
  </w:style>
  <w:style w:type="paragraph" w:customStyle="1" w:styleId="A5DF0B7CB86E428B822D9F9001E2EFEA">
    <w:name w:val="A5DF0B7CB86E428B822D9F9001E2EFEA"/>
  </w:style>
  <w:style w:type="paragraph" w:customStyle="1" w:styleId="1F7311FB53A440B9BEB8E067C8FD53BF">
    <w:name w:val="1F7311FB53A440B9BEB8E067C8FD53BF"/>
  </w:style>
  <w:style w:type="paragraph" w:customStyle="1" w:styleId="1C44C740AAC34310A3DE6D90E00EFF18">
    <w:name w:val="1C44C740AAC34310A3DE6D90E00EFF18"/>
  </w:style>
  <w:style w:type="paragraph" w:customStyle="1" w:styleId="F3CCC24A78D84E0F8096E6523D7D544C">
    <w:name w:val="F3CCC24A78D84E0F8096E6523D7D544C"/>
    <w:rsid w:val="00EF755E"/>
  </w:style>
  <w:style w:type="paragraph" w:customStyle="1" w:styleId="053CFB8175824C1A9CF437640807C99D">
    <w:name w:val="053CFB8175824C1A9CF437640807C99D"/>
    <w:rsid w:val="00EF755E"/>
  </w:style>
  <w:style w:type="paragraph" w:customStyle="1" w:styleId="E35CCCF898ED48B0A4913E9D11AD6D72">
    <w:name w:val="E35CCCF898ED48B0A4913E9D11AD6D72"/>
    <w:rsid w:val="00EF75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{6F3F3C0B-1C0E-4BAE-BCDC-0E74CF6BD676}tf16402400_win32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2020-10-15T08:54:00Z</dcterms:created>
  <dcterms:modified xsi:type="dcterms:W3CDTF">2020-10-15T15:23:00Z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